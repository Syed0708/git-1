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CA16C0" w14:paraId="6F249C0F" w14:textId="77777777" w:rsidTr="00F31BD6">
        <w:tc>
          <w:tcPr>
            <w:tcW w:w="5008" w:type="dxa"/>
            <w:vAlign w:val="bottom"/>
          </w:tcPr>
          <w:p w14:paraId="5C28F0EA" w14:textId="4FA65CBA" w:rsidR="00C84833" w:rsidRPr="00CA16C0" w:rsidRDefault="0014123E" w:rsidP="00CA16C0">
            <w:pPr>
              <w:pStyle w:val="Title"/>
              <w:spacing w:line="276" w:lineRule="auto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Syed mahaboob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CA16C0" w14:paraId="17815F7D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9AF32AD" w14:textId="297DC683" w:rsidR="004E2970" w:rsidRPr="00CA16C0" w:rsidRDefault="004E2970" w:rsidP="00CA16C0">
                  <w:pPr>
                    <w:pStyle w:val="ContactInfo"/>
                    <w:spacing w:line="276" w:lineRule="auto"/>
                    <w:jc w:val="left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137DF61" w14:textId="67693BFD" w:rsidR="00932D92" w:rsidRPr="00CA16C0" w:rsidRDefault="00932D92" w:rsidP="00CA16C0">
                  <w:pPr>
                    <w:pStyle w:val="Icons"/>
                    <w:spacing w:line="276" w:lineRule="auto"/>
                    <w:jc w:val="left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932D92" w:rsidRPr="00CA16C0" w14:paraId="53B44825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5938EA51" w14:textId="589EB52A" w:rsidR="00932D92" w:rsidRPr="00CA16C0" w:rsidRDefault="0014123E" w:rsidP="00CA16C0">
                  <w:pPr>
                    <w:pStyle w:val="ContactInfo"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8147237538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7821032" w14:textId="77777777" w:rsidR="00932D92" w:rsidRPr="00CA16C0" w:rsidRDefault="00932D92" w:rsidP="00CA16C0">
                  <w:pPr>
                    <w:pStyle w:val="Icons"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CA16C0">
                    <w:rPr>
                      <w:rFonts w:cstheme="minorHAnsi"/>
                      <w:noProof/>
                      <w:sz w:val="24"/>
                      <w:szCs w:val="24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E864E5B" wp14:editId="3178DC6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8FBCA7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CA16C0" w14:paraId="43A8329B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4640A88E" w14:textId="2F7B1A36" w:rsidR="00932D92" w:rsidRPr="00CA16C0" w:rsidRDefault="00000000" w:rsidP="00CA16C0">
                  <w:pPr>
                    <w:pStyle w:val="ContactInfo"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hyperlink r:id="rId12" w:history="1">
                    <w:r w:rsidR="0014123E" w:rsidRPr="00C137A2">
                      <w:rPr>
                        <w:rStyle w:val="Hyperlink"/>
                      </w:rPr>
                      <w:t>Syedmahaboob0708@gmail.com</w:t>
                    </w:r>
                  </w:hyperlink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98F25C1" w14:textId="77777777" w:rsidR="00932D92" w:rsidRPr="00CA16C0" w:rsidRDefault="007307A3" w:rsidP="00CA16C0">
                  <w:pPr>
                    <w:pStyle w:val="Icons"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CA16C0">
                    <w:rPr>
                      <w:rFonts w:cstheme="minorHAnsi"/>
                      <w:noProof/>
                      <w:sz w:val="24"/>
                      <w:szCs w:val="24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4ACA2F5" wp14:editId="6DF4395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9BD319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CA16C0" w14:paraId="0F36C29C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6AA47D1" w14:textId="77777777" w:rsidR="00932D92" w:rsidRPr="00CA16C0" w:rsidRDefault="00932D92" w:rsidP="00CA16C0">
                  <w:pPr>
                    <w:pStyle w:val="ContactInfo"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D91D8CB" w14:textId="77777777" w:rsidR="00932D92" w:rsidRPr="00CA16C0" w:rsidRDefault="00932D92" w:rsidP="00CA16C0">
                  <w:pPr>
                    <w:pStyle w:val="Icons"/>
                    <w:spacing w:line="276" w:lineRule="auto"/>
                    <w:jc w:val="left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42D48CA6" w14:textId="77777777" w:rsidR="00D92B95" w:rsidRPr="00CA16C0" w:rsidRDefault="00D92B95" w:rsidP="00CA16C0">
            <w:pPr>
              <w:pStyle w:val="Header"/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769AC70" w14:textId="77777777" w:rsidR="00BE61F8" w:rsidRDefault="00BE61F8" w:rsidP="00182895">
      <w:pPr>
        <w:spacing w:after="199" w:line="272" w:lineRule="auto"/>
      </w:pPr>
      <w:r>
        <w:rPr>
          <w:rFonts w:ascii="Times New Roman" w:eastAsia="Times New Roman" w:hAnsi="Times New Roman" w:cs="Times New Roman"/>
          <w:sz w:val="24"/>
        </w:rPr>
        <w:t>To build a career in the growing organization, where I can get the opportunity to prove my abilities by accepting challenges, fulfilling the organization goals and climb the career ladder through continues learning and commitment.</w:t>
      </w:r>
    </w:p>
    <w:p w14:paraId="62BD6E5C" w14:textId="77777777" w:rsidR="005B1D68" w:rsidRPr="00CA16C0" w:rsidRDefault="00000000" w:rsidP="00CA16C0">
      <w:pPr>
        <w:pStyle w:val="Heading1"/>
        <w:spacing w:line="276" w:lineRule="auto"/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Experience:"/>
          <w:tag w:val="Experience:"/>
          <w:id w:val="-898354009"/>
          <w:placeholder>
            <w:docPart w:val="6A3A1E62D370499698D92AEED7030FD9"/>
          </w:placeholder>
          <w:temporary/>
          <w:showingPlcHdr/>
        </w:sdtPr>
        <w:sdtContent>
          <w:r w:rsidR="004937AE" w:rsidRPr="00CA16C0">
            <w:rPr>
              <w:rFonts w:asciiTheme="minorHAnsi" w:hAnsiTheme="minorHAnsi" w:cstheme="minorHAnsi"/>
              <w:sz w:val="32"/>
            </w:rPr>
            <w:t>Experience</w:t>
          </w:r>
        </w:sdtContent>
      </w:sdt>
    </w:p>
    <w:p w14:paraId="340E8770" w14:textId="2C7D7003" w:rsidR="0046498D" w:rsidRPr="007C605B" w:rsidRDefault="0058566C" w:rsidP="007C605B">
      <w:pPr>
        <w:pStyle w:val="BodyText"/>
        <w:spacing w:before="8" w:line="276" w:lineRule="auto"/>
        <w:ind w:left="2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5F2277" w:rsidRPr="00CA16C0">
        <w:rPr>
          <w:rFonts w:cstheme="minorHAnsi"/>
          <w:sz w:val="24"/>
          <w:szCs w:val="24"/>
        </w:rPr>
        <w:t>+ years of</w:t>
      </w:r>
      <w:r w:rsidR="005F2277" w:rsidRPr="00CA16C0">
        <w:rPr>
          <w:rFonts w:cstheme="minorHAnsi"/>
          <w:spacing w:val="-1"/>
          <w:sz w:val="24"/>
          <w:szCs w:val="24"/>
        </w:rPr>
        <w:t xml:space="preserve"> </w:t>
      </w:r>
      <w:r w:rsidR="005F2277" w:rsidRPr="00CA16C0">
        <w:rPr>
          <w:rFonts w:cstheme="minorHAnsi"/>
          <w:sz w:val="24"/>
          <w:szCs w:val="24"/>
        </w:rPr>
        <w:t>total</w:t>
      </w:r>
      <w:r w:rsidR="005F2277" w:rsidRPr="00CA16C0">
        <w:rPr>
          <w:rFonts w:cstheme="minorHAnsi"/>
          <w:spacing w:val="-1"/>
          <w:sz w:val="24"/>
          <w:szCs w:val="24"/>
        </w:rPr>
        <w:t xml:space="preserve"> </w:t>
      </w:r>
      <w:r w:rsidR="005F2277" w:rsidRPr="00CA16C0">
        <w:rPr>
          <w:rFonts w:cstheme="minorHAnsi"/>
          <w:sz w:val="24"/>
          <w:szCs w:val="24"/>
        </w:rPr>
        <w:t>experience</w:t>
      </w:r>
      <w:r w:rsidR="005F2277" w:rsidRPr="00CA16C0">
        <w:rPr>
          <w:rFonts w:cstheme="minorHAnsi"/>
          <w:spacing w:val="-1"/>
          <w:sz w:val="24"/>
          <w:szCs w:val="24"/>
        </w:rPr>
        <w:t xml:space="preserve"> </w:t>
      </w:r>
      <w:r w:rsidR="005F2277" w:rsidRPr="00CA16C0">
        <w:rPr>
          <w:rFonts w:cstheme="minorHAnsi"/>
          <w:sz w:val="24"/>
          <w:szCs w:val="24"/>
        </w:rPr>
        <w:t>in</w:t>
      </w:r>
      <w:r w:rsidR="005F2277" w:rsidRPr="00CA16C0">
        <w:rPr>
          <w:rFonts w:cstheme="minorHAnsi"/>
          <w:spacing w:val="-1"/>
          <w:sz w:val="24"/>
          <w:szCs w:val="24"/>
        </w:rPr>
        <w:t xml:space="preserve"> </w:t>
      </w:r>
      <w:r w:rsidR="005F2277" w:rsidRPr="00CA16C0">
        <w:rPr>
          <w:rFonts w:cstheme="minorHAnsi"/>
          <w:sz w:val="24"/>
          <w:szCs w:val="24"/>
        </w:rPr>
        <w:t>Software</w:t>
      </w:r>
      <w:r w:rsidR="005F2277" w:rsidRPr="00CA16C0">
        <w:rPr>
          <w:rFonts w:cstheme="minorHAnsi"/>
          <w:spacing w:val="-3"/>
          <w:sz w:val="24"/>
          <w:szCs w:val="24"/>
        </w:rPr>
        <w:t xml:space="preserve"> </w:t>
      </w:r>
      <w:r w:rsidR="005F2277" w:rsidRPr="00CA16C0">
        <w:rPr>
          <w:rFonts w:cstheme="minorHAnsi"/>
          <w:sz w:val="24"/>
          <w:szCs w:val="24"/>
        </w:rPr>
        <w:t>Industry</w:t>
      </w:r>
      <w:r w:rsidR="005F2277" w:rsidRPr="00CA16C0">
        <w:rPr>
          <w:rFonts w:cstheme="minorHAnsi"/>
          <w:spacing w:val="-1"/>
          <w:sz w:val="24"/>
          <w:szCs w:val="24"/>
        </w:rPr>
        <w:t xml:space="preserve"> </w:t>
      </w:r>
      <w:r w:rsidR="005F2277" w:rsidRPr="00CA16C0">
        <w:rPr>
          <w:rFonts w:cstheme="minorHAnsi"/>
          <w:sz w:val="24"/>
          <w:szCs w:val="24"/>
        </w:rPr>
        <w:t>on Test Automation using Selenium with Python</w:t>
      </w:r>
    </w:p>
    <w:p w14:paraId="7028B06E" w14:textId="77777777" w:rsidR="008F5460" w:rsidRDefault="008F5460" w:rsidP="0046498D">
      <w:pPr>
        <w:tabs>
          <w:tab w:val="left" w:pos="2125"/>
        </w:tabs>
        <w:ind w:left="234"/>
        <w:rPr>
          <w:sz w:val="24"/>
        </w:rPr>
      </w:pPr>
    </w:p>
    <w:p w14:paraId="2DF55ADA" w14:textId="45B40CA9" w:rsidR="0046498D" w:rsidRDefault="006D0CF0" w:rsidP="006D0CF0">
      <w:pPr>
        <w:tabs>
          <w:tab w:val="left" w:pos="2106"/>
        </w:tabs>
        <w:rPr>
          <w:sz w:val="24"/>
        </w:rPr>
      </w:pPr>
      <w:r>
        <w:rPr>
          <w:b/>
          <w:sz w:val="24"/>
        </w:rPr>
        <w:t xml:space="preserve">    </w:t>
      </w:r>
      <w:r w:rsidR="0046498D">
        <w:rPr>
          <w:b/>
          <w:sz w:val="24"/>
        </w:rPr>
        <w:t>Company</w:t>
      </w:r>
      <w:r w:rsidR="0046498D">
        <w:rPr>
          <w:b/>
          <w:spacing w:val="-5"/>
          <w:sz w:val="24"/>
        </w:rPr>
        <w:t xml:space="preserve"> </w:t>
      </w:r>
      <w:r w:rsidR="0046498D">
        <w:rPr>
          <w:b/>
          <w:sz w:val="24"/>
        </w:rPr>
        <w:t>Name</w:t>
      </w:r>
      <w:r w:rsidR="0046498D">
        <w:rPr>
          <w:b/>
          <w:sz w:val="24"/>
        </w:rPr>
        <w:tab/>
      </w:r>
      <w:r w:rsidR="0046498D">
        <w:rPr>
          <w:b/>
          <w:spacing w:val="-3"/>
          <w:sz w:val="24"/>
        </w:rPr>
        <w:t>:</w:t>
      </w:r>
      <w:r w:rsidR="0046498D">
        <w:rPr>
          <w:b/>
          <w:spacing w:val="50"/>
          <w:sz w:val="24"/>
        </w:rPr>
        <w:t xml:space="preserve"> </w:t>
      </w:r>
      <w:r w:rsidR="0046498D">
        <w:rPr>
          <w:spacing w:val="-3"/>
          <w:sz w:val="24"/>
        </w:rPr>
        <w:t>Test</w:t>
      </w:r>
      <w:r w:rsidR="0046498D">
        <w:rPr>
          <w:spacing w:val="-9"/>
          <w:sz w:val="24"/>
        </w:rPr>
        <w:t xml:space="preserve"> </w:t>
      </w:r>
      <w:r w:rsidR="0046498D">
        <w:rPr>
          <w:spacing w:val="-3"/>
          <w:sz w:val="24"/>
        </w:rPr>
        <w:t>Well</w:t>
      </w:r>
      <w:r w:rsidR="0046498D">
        <w:rPr>
          <w:spacing w:val="-12"/>
          <w:sz w:val="24"/>
        </w:rPr>
        <w:t xml:space="preserve"> </w:t>
      </w:r>
      <w:r w:rsidR="0046498D">
        <w:rPr>
          <w:spacing w:val="-3"/>
          <w:sz w:val="24"/>
        </w:rPr>
        <w:t>Technology</w:t>
      </w:r>
      <w:r w:rsidR="0046498D">
        <w:rPr>
          <w:spacing w:val="-12"/>
          <w:sz w:val="24"/>
        </w:rPr>
        <w:t xml:space="preserve"> </w:t>
      </w:r>
      <w:r w:rsidR="0046498D">
        <w:rPr>
          <w:spacing w:val="-3"/>
          <w:sz w:val="24"/>
        </w:rPr>
        <w:t>Pvt</w:t>
      </w:r>
      <w:r w:rsidR="0046498D">
        <w:rPr>
          <w:spacing w:val="47"/>
          <w:sz w:val="24"/>
        </w:rPr>
        <w:t xml:space="preserve"> </w:t>
      </w:r>
      <w:r w:rsidR="0046498D">
        <w:rPr>
          <w:spacing w:val="-3"/>
          <w:sz w:val="24"/>
        </w:rPr>
        <w:t>Ltd.</w:t>
      </w:r>
    </w:p>
    <w:p w14:paraId="38AB35B0" w14:textId="77777777" w:rsidR="0046498D" w:rsidRDefault="0046498D" w:rsidP="0046498D">
      <w:pPr>
        <w:tabs>
          <w:tab w:val="left" w:pos="2106"/>
        </w:tabs>
        <w:spacing w:before="144"/>
        <w:ind w:left="234"/>
        <w:rPr>
          <w:sz w:val="24"/>
        </w:rPr>
      </w:pPr>
      <w:r>
        <w:rPr>
          <w:b/>
          <w:sz w:val="24"/>
        </w:rPr>
        <w:t>Designation</w:t>
      </w:r>
      <w:r>
        <w:rPr>
          <w:b/>
          <w:sz w:val="24"/>
        </w:rPr>
        <w:tab/>
        <w:t>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</w:t>
      </w:r>
    </w:p>
    <w:p w14:paraId="657DD6F4" w14:textId="3380091E" w:rsidR="0046498D" w:rsidRPr="0046498D" w:rsidRDefault="0046498D" w:rsidP="00182895">
      <w:pPr>
        <w:tabs>
          <w:tab w:val="left" w:pos="2106"/>
        </w:tabs>
        <w:spacing w:before="142"/>
        <w:ind w:left="280" w:right="-36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r w:rsidR="00182895">
        <w:rPr>
          <w:sz w:val="24"/>
        </w:rPr>
        <w:t>M</w:t>
      </w:r>
      <w:r w:rsidR="00CE1BFE">
        <w:rPr>
          <w:sz w:val="24"/>
        </w:rPr>
        <w:t>ay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="00CE1BFE">
        <w:rPr>
          <w:sz w:val="24"/>
        </w:rPr>
        <w:t>July</w:t>
      </w:r>
      <w:r>
        <w:rPr>
          <w:spacing w:val="-3"/>
          <w:sz w:val="24"/>
        </w:rPr>
        <w:t xml:space="preserve"> </w:t>
      </w:r>
      <w:r>
        <w:rPr>
          <w:sz w:val="24"/>
        </w:rPr>
        <w:t>2022</w:t>
      </w:r>
    </w:p>
    <w:p w14:paraId="079CC05F" w14:textId="77777777" w:rsidR="00434074" w:rsidRPr="00CA16C0" w:rsidRDefault="00F31BD6" w:rsidP="00CA16C0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CA16C0">
        <w:rPr>
          <w:rFonts w:asciiTheme="minorHAnsi" w:hAnsiTheme="minorHAnsi" w:cstheme="minorHAnsi"/>
          <w:sz w:val="32"/>
        </w:rPr>
        <w:t>Professional Summary</w:t>
      </w:r>
    </w:p>
    <w:p w14:paraId="11B15E94" w14:textId="77777777" w:rsidR="00D53140" w:rsidRPr="00D53140" w:rsidRDefault="00D53140" w:rsidP="00D53140">
      <w:pPr>
        <w:pStyle w:val="ListParagraph"/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spacing w:after="0"/>
        <w:contextualSpacing w:val="0"/>
        <w:rPr>
          <w:sz w:val="28"/>
          <w:szCs w:val="24"/>
        </w:rPr>
      </w:pPr>
      <w:r w:rsidRPr="00D53140">
        <w:rPr>
          <w:sz w:val="28"/>
          <w:szCs w:val="24"/>
        </w:rPr>
        <w:t>Experience</w:t>
      </w:r>
      <w:r w:rsidRPr="00D53140">
        <w:rPr>
          <w:spacing w:val="-2"/>
          <w:sz w:val="28"/>
          <w:szCs w:val="24"/>
        </w:rPr>
        <w:t xml:space="preserve"> </w:t>
      </w:r>
      <w:r w:rsidRPr="00D53140">
        <w:rPr>
          <w:sz w:val="28"/>
          <w:szCs w:val="24"/>
        </w:rPr>
        <w:t>in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applying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core</w:t>
      </w:r>
      <w:r w:rsidRPr="00D53140">
        <w:rPr>
          <w:spacing w:val="-2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 xml:space="preserve">Python </w:t>
      </w:r>
      <w:r w:rsidRPr="00D53140">
        <w:rPr>
          <w:sz w:val="28"/>
          <w:szCs w:val="24"/>
        </w:rPr>
        <w:t>concepts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in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real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time</w:t>
      </w:r>
      <w:r w:rsidRPr="00D53140">
        <w:rPr>
          <w:spacing w:val="-2"/>
          <w:sz w:val="28"/>
          <w:szCs w:val="24"/>
        </w:rPr>
        <w:t xml:space="preserve"> </w:t>
      </w:r>
      <w:r w:rsidRPr="00D53140">
        <w:rPr>
          <w:sz w:val="28"/>
          <w:szCs w:val="24"/>
        </w:rPr>
        <w:t>automation scenarios.</w:t>
      </w:r>
    </w:p>
    <w:p w14:paraId="5C8602E5" w14:textId="77777777" w:rsidR="00D53140" w:rsidRPr="00D53140" w:rsidRDefault="00D53140" w:rsidP="00D53140">
      <w:pPr>
        <w:pStyle w:val="ListParagraph"/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spacing w:before="1" w:after="0"/>
        <w:contextualSpacing w:val="0"/>
        <w:rPr>
          <w:sz w:val="28"/>
          <w:szCs w:val="24"/>
        </w:rPr>
      </w:pPr>
      <w:r w:rsidRPr="00D53140">
        <w:rPr>
          <w:sz w:val="28"/>
          <w:szCs w:val="24"/>
        </w:rPr>
        <w:t>Experience</w:t>
      </w:r>
      <w:r w:rsidRPr="00D53140">
        <w:rPr>
          <w:spacing w:val="-2"/>
          <w:sz w:val="28"/>
          <w:szCs w:val="24"/>
        </w:rPr>
        <w:t xml:space="preserve"> </w:t>
      </w:r>
      <w:r w:rsidRPr="00D53140">
        <w:rPr>
          <w:sz w:val="28"/>
          <w:szCs w:val="24"/>
        </w:rPr>
        <w:t>in Selenium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Web Driver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 xml:space="preserve">using </w:t>
      </w:r>
      <w:r w:rsidRPr="00D53140">
        <w:rPr>
          <w:b/>
          <w:sz w:val="28"/>
          <w:szCs w:val="24"/>
        </w:rPr>
        <w:t>Python</w:t>
      </w:r>
      <w:r w:rsidRPr="00D53140">
        <w:rPr>
          <w:sz w:val="28"/>
          <w:szCs w:val="24"/>
        </w:rPr>
        <w:t>.</w:t>
      </w:r>
    </w:p>
    <w:p w14:paraId="1C29EEB3" w14:textId="48461BA0" w:rsidR="00D53140" w:rsidRPr="00D53140" w:rsidRDefault="00D53140" w:rsidP="00D53140">
      <w:pPr>
        <w:pStyle w:val="ListParagraph"/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spacing w:after="0"/>
        <w:ind w:right="316"/>
        <w:contextualSpacing w:val="0"/>
        <w:rPr>
          <w:b/>
          <w:sz w:val="28"/>
          <w:szCs w:val="24"/>
        </w:rPr>
      </w:pPr>
      <w:r w:rsidRPr="00D53140">
        <w:rPr>
          <w:sz w:val="28"/>
          <w:szCs w:val="24"/>
        </w:rPr>
        <w:t>Experience</w:t>
      </w:r>
      <w:r w:rsidRPr="00D53140">
        <w:rPr>
          <w:spacing w:val="-3"/>
          <w:sz w:val="28"/>
          <w:szCs w:val="24"/>
        </w:rPr>
        <w:t xml:space="preserve"> </w:t>
      </w:r>
      <w:r w:rsidRPr="00D53140">
        <w:rPr>
          <w:sz w:val="28"/>
          <w:szCs w:val="24"/>
        </w:rPr>
        <w:t>in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designing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and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implementing</w:t>
      </w:r>
      <w:r w:rsidRPr="00D53140">
        <w:rPr>
          <w:spacing w:val="1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Automation</w:t>
      </w:r>
      <w:r w:rsidRPr="00D53140">
        <w:rPr>
          <w:b/>
          <w:spacing w:val="-1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 xml:space="preserve">Framework </w:t>
      </w:r>
      <w:r w:rsidRPr="00D53140">
        <w:rPr>
          <w:sz w:val="28"/>
          <w:szCs w:val="24"/>
        </w:rPr>
        <w:t>with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PyTest</w:t>
      </w:r>
      <w:r w:rsidRPr="00D53140">
        <w:rPr>
          <w:b/>
          <w:spacing w:val="-2"/>
          <w:sz w:val="28"/>
          <w:szCs w:val="24"/>
        </w:rPr>
        <w:t xml:space="preserve"> </w:t>
      </w:r>
      <w:r w:rsidRPr="00D53140">
        <w:rPr>
          <w:sz w:val="28"/>
          <w:szCs w:val="24"/>
        </w:rPr>
        <w:t>and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Page</w:t>
      </w:r>
      <w:r w:rsidRPr="00D53140">
        <w:rPr>
          <w:b/>
          <w:spacing w:val="-3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Object</w:t>
      </w:r>
      <w:r w:rsidRPr="00D53140">
        <w:rPr>
          <w:b/>
          <w:spacing w:val="-1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Model</w:t>
      </w:r>
      <w:r w:rsidRPr="00D53140">
        <w:rPr>
          <w:b/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and</w:t>
      </w:r>
      <w:r w:rsidRPr="00D53140">
        <w:rPr>
          <w:spacing w:val="-57"/>
          <w:sz w:val="28"/>
          <w:szCs w:val="24"/>
        </w:rPr>
        <w:t xml:space="preserve"> </w:t>
      </w:r>
      <w:r w:rsidR="005D3251">
        <w:rPr>
          <w:spacing w:val="-57"/>
          <w:sz w:val="28"/>
          <w:szCs w:val="24"/>
        </w:rPr>
        <w:t xml:space="preserve">           </w:t>
      </w:r>
      <w:r w:rsidRPr="00D53140">
        <w:rPr>
          <w:sz w:val="28"/>
          <w:szCs w:val="24"/>
        </w:rPr>
        <w:t>integrating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with</w:t>
      </w:r>
      <w:r w:rsidRPr="00D53140">
        <w:rPr>
          <w:spacing w:val="1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Data Driven Framework.</w:t>
      </w:r>
    </w:p>
    <w:p w14:paraId="0FB704E6" w14:textId="77777777" w:rsidR="00D53140" w:rsidRPr="00D53140" w:rsidRDefault="00D53140" w:rsidP="00D53140">
      <w:pPr>
        <w:pStyle w:val="ListParagraph"/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spacing w:after="0"/>
        <w:contextualSpacing w:val="0"/>
        <w:rPr>
          <w:sz w:val="28"/>
          <w:szCs w:val="24"/>
        </w:rPr>
      </w:pPr>
      <w:r w:rsidRPr="00D53140">
        <w:rPr>
          <w:sz w:val="28"/>
          <w:szCs w:val="24"/>
        </w:rPr>
        <w:t xml:space="preserve">Generating </w:t>
      </w:r>
      <w:r w:rsidRPr="00D53140">
        <w:rPr>
          <w:b/>
          <w:sz w:val="28"/>
          <w:szCs w:val="24"/>
        </w:rPr>
        <w:t xml:space="preserve">Pytest </w:t>
      </w:r>
      <w:r w:rsidRPr="00D53140">
        <w:rPr>
          <w:sz w:val="28"/>
          <w:szCs w:val="24"/>
        </w:rPr>
        <w:t>HTML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reports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with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screenshots.</w:t>
      </w:r>
    </w:p>
    <w:p w14:paraId="7B43A40C" w14:textId="77777777" w:rsidR="00D53140" w:rsidRPr="00D53140" w:rsidRDefault="00D53140" w:rsidP="00D53140">
      <w:pPr>
        <w:pStyle w:val="ListParagraph"/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spacing w:after="0"/>
        <w:contextualSpacing w:val="0"/>
        <w:rPr>
          <w:b/>
          <w:sz w:val="24"/>
          <w:szCs w:val="24"/>
        </w:rPr>
      </w:pPr>
      <w:r w:rsidRPr="00D53140">
        <w:rPr>
          <w:sz w:val="28"/>
          <w:szCs w:val="24"/>
        </w:rPr>
        <w:t>Experience</w:t>
      </w:r>
      <w:r w:rsidRPr="00D53140">
        <w:rPr>
          <w:spacing w:val="-3"/>
          <w:sz w:val="28"/>
          <w:szCs w:val="24"/>
        </w:rPr>
        <w:t xml:space="preserve"> </w:t>
      </w:r>
      <w:r w:rsidRPr="00D53140">
        <w:rPr>
          <w:sz w:val="28"/>
          <w:szCs w:val="24"/>
        </w:rPr>
        <w:t xml:space="preserve">in </w:t>
      </w:r>
      <w:r w:rsidRPr="00D53140">
        <w:rPr>
          <w:b/>
          <w:sz w:val="28"/>
          <w:szCs w:val="24"/>
        </w:rPr>
        <w:t>Writing</w:t>
      </w:r>
      <w:r w:rsidRPr="00D53140">
        <w:rPr>
          <w:b/>
          <w:spacing w:val="-1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Test</w:t>
      </w:r>
      <w:r w:rsidRPr="00D53140">
        <w:rPr>
          <w:b/>
          <w:spacing w:val="-1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Cases</w:t>
      </w:r>
      <w:r w:rsidRPr="00D53140">
        <w:rPr>
          <w:sz w:val="28"/>
          <w:szCs w:val="24"/>
        </w:rPr>
        <w:t>,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Test Case</w:t>
      </w:r>
      <w:r w:rsidRPr="00D53140">
        <w:rPr>
          <w:b/>
          <w:spacing w:val="-3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Reviewing,</w:t>
      </w:r>
      <w:r w:rsidRPr="00D53140">
        <w:rPr>
          <w:b/>
          <w:spacing w:val="-1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Test</w:t>
      </w:r>
      <w:r w:rsidRPr="00D53140">
        <w:rPr>
          <w:b/>
          <w:spacing w:val="-1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Execution</w:t>
      </w:r>
      <w:r w:rsidRPr="00D53140">
        <w:rPr>
          <w:b/>
          <w:spacing w:val="2"/>
          <w:sz w:val="28"/>
          <w:szCs w:val="24"/>
        </w:rPr>
        <w:t xml:space="preserve"> </w:t>
      </w:r>
      <w:r w:rsidRPr="00D53140">
        <w:rPr>
          <w:sz w:val="28"/>
          <w:szCs w:val="24"/>
        </w:rPr>
        <w:t>and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Defect Reporting</w:t>
      </w:r>
      <w:r w:rsidRPr="00D53140">
        <w:rPr>
          <w:b/>
          <w:spacing w:val="-5"/>
          <w:sz w:val="28"/>
          <w:szCs w:val="24"/>
        </w:rPr>
        <w:t xml:space="preserve"> </w:t>
      </w:r>
      <w:r w:rsidRPr="00D53140">
        <w:rPr>
          <w:sz w:val="24"/>
          <w:szCs w:val="24"/>
        </w:rPr>
        <w:t>and</w:t>
      </w:r>
      <w:r w:rsidRPr="00D53140">
        <w:rPr>
          <w:spacing w:val="-1"/>
          <w:sz w:val="24"/>
          <w:szCs w:val="24"/>
        </w:rPr>
        <w:t xml:space="preserve"> </w:t>
      </w:r>
      <w:r w:rsidRPr="00D53140">
        <w:rPr>
          <w:b/>
          <w:sz w:val="24"/>
          <w:szCs w:val="24"/>
        </w:rPr>
        <w:t>Tracking.</w:t>
      </w:r>
    </w:p>
    <w:p w14:paraId="6CF95EE9" w14:textId="77777777" w:rsidR="00D53140" w:rsidRPr="00D53140" w:rsidRDefault="00D53140" w:rsidP="00D53140">
      <w:pPr>
        <w:pStyle w:val="ListParagraph"/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spacing w:after="0"/>
        <w:contextualSpacing w:val="0"/>
        <w:rPr>
          <w:b/>
          <w:sz w:val="28"/>
          <w:szCs w:val="24"/>
        </w:rPr>
      </w:pPr>
      <w:r w:rsidRPr="00D53140">
        <w:rPr>
          <w:sz w:val="28"/>
          <w:szCs w:val="24"/>
        </w:rPr>
        <w:t>Proficient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Knowledge</w:t>
      </w:r>
      <w:r w:rsidRPr="00D53140">
        <w:rPr>
          <w:spacing w:val="-2"/>
          <w:sz w:val="28"/>
          <w:szCs w:val="24"/>
        </w:rPr>
        <w:t xml:space="preserve"> </w:t>
      </w:r>
      <w:r w:rsidRPr="00D53140">
        <w:rPr>
          <w:sz w:val="28"/>
          <w:szCs w:val="24"/>
        </w:rPr>
        <w:t>of Test Case</w:t>
      </w:r>
      <w:r w:rsidRPr="00D53140">
        <w:rPr>
          <w:spacing w:val="-2"/>
          <w:sz w:val="28"/>
          <w:szCs w:val="24"/>
        </w:rPr>
        <w:t xml:space="preserve"> </w:t>
      </w:r>
      <w:r w:rsidRPr="00D53140">
        <w:rPr>
          <w:sz w:val="28"/>
          <w:szCs w:val="24"/>
        </w:rPr>
        <w:t>Design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Techniques,</w:t>
      </w:r>
      <w:r w:rsidRPr="00D53140">
        <w:rPr>
          <w:spacing w:val="2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SDLC</w:t>
      </w:r>
      <w:r w:rsidRPr="00D53140">
        <w:rPr>
          <w:sz w:val="28"/>
          <w:szCs w:val="24"/>
        </w:rPr>
        <w:t xml:space="preserve">, </w:t>
      </w:r>
      <w:r w:rsidRPr="00D53140">
        <w:rPr>
          <w:b/>
          <w:sz w:val="28"/>
          <w:szCs w:val="24"/>
        </w:rPr>
        <w:t>STLC</w:t>
      </w:r>
      <w:r w:rsidRPr="00D53140">
        <w:rPr>
          <w:b/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and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Defect Life</w:t>
      </w:r>
      <w:r w:rsidRPr="00D53140">
        <w:rPr>
          <w:b/>
          <w:spacing w:val="-3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Cycle.</w:t>
      </w:r>
    </w:p>
    <w:p w14:paraId="04752BD5" w14:textId="279D819D" w:rsidR="00EF4BBA" w:rsidRPr="00D53140" w:rsidRDefault="00D53140" w:rsidP="00D53140">
      <w:pPr>
        <w:pStyle w:val="ListParagraph"/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spacing w:after="0"/>
        <w:contextualSpacing w:val="0"/>
        <w:rPr>
          <w:b/>
          <w:sz w:val="28"/>
          <w:szCs w:val="24"/>
        </w:rPr>
      </w:pPr>
      <w:r w:rsidRPr="00D53140">
        <w:rPr>
          <w:sz w:val="28"/>
          <w:szCs w:val="24"/>
        </w:rPr>
        <w:t>Sound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knowledge</w:t>
      </w:r>
      <w:r w:rsidRPr="00D53140">
        <w:rPr>
          <w:spacing w:val="-2"/>
          <w:sz w:val="28"/>
          <w:szCs w:val="24"/>
        </w:rPr>
        <w:t xml:space="preserve"> </w:t>
      </w:r>
      <w:r w:rsidRPr="00D53140">
        <w:rPr>
          <w:sz w:val="28"/>
          <w:szCs w:val="24"/>
        </w:rPr>
        <w:t>in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categorizing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defects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based on</w:t>
      </w:r>
      <w:r w:rsidRPr="00D53140">
        <w:rPr>
          <w:spacing w:val="1"/>
          <w:sz w:val="28"/>
          <w:szCs w:val="24"/>
        </w:rPr>
        <w:t xml:space="preserve"> </w:t>
      </w:r>
      <w:r w:rsidRPr="00D53140">
        <w:rPr>
          <w:sz w:val="28"/>
          <w:szCs w:val="24"/>
        </w:rPr>
        <w:t>severity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and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priority</w:t>
      </w:r>
      <w:r w:rsidRPr="00D53140">
        <w:rPr>
          <w:spacing w:val="-1"/>
          <w:sz w:val="28"/>
          <w:szCs w:val="24"/>
        </w:rPr>
        <w:t xml:space="preserve"> </w:t>
      </w:r>
      <w:r w:rsidRPr="00D53140">
        <w:rPr>
          <w:sz w:val="28"/>
          <w:szCs w:val="24"/>
        </w:rPr>
        <w:t>using</w:t>
      </w:r>
      <w:r w:rsidRPr="00D53140">
        <w:rPr>
          <w:spacing w:val="2"/>
          <w:sz w:val="28"/>
          <w:szCs w:val="24"/>
        </w:rPr>
        <w:t xml:space="preserve"> </w:t>
      </w:r>
      <w:r w:rsidRPr="00D53140">
        <w:rPr>
          <w:b/>
          <w:sz w:val="28"/>
          <w:szCs w:val="24"/>
        </w:rPr>
        <w:t>JIRA.</w:t>
      </w:r>
    </w:p>
    <w:p w14:paraId="4818A99E" w14:textId="77777777" w:rsidR="00DE697C" w:rsidRDefault="00DE697C" w:rsidP="00611924">
      <w:pPr>
        <w:pStyle w:val="Heading1"/>
        <w:spacing w:line="276" w:lineRule="auto"/>
        <w:ind w:right="-810"/>
        <w:rPr>
          <w:rFonts w:asciiTheme="minorHAnsi" w:hAnsiTheme="minorHAnsi" w:cstheme="minorHAnsi"/>
          <w:sz w:val="32"/>
        </w:rPr>
      </w:pPr>
    </w:p>
    <w:p w14:paraId="1E00DC1D" w14:textId="78B80EB2" w:rsidR="00CA16C0" w:rsidRPr="00CA16C0" w:rsidRDefault="00CA16C0" w:rsidP="00611924">
      <w:pPr>
        <w:pStyle w:val="Heading1"/>
        <w:spacing w:line="276" w:lineRule="auto"/>
        <w:ind w:right="-810"/>
        <w:rPr>
          <w:rFonts w:asciiTheme="minorHAnsi" w:hAnsiTheme="minorHAnsi" w:cstheme="minorHAnsi"/>
          <w:sz w:val="32"/>
        </w:rPr>
      </w:pPr>
      <w:r w:rsidRPr="00CA16C0">
        <w:rPr>
          <w:rFonts w:asciiTheme="minorHAnsi" w:hAnsiTheme="minorHAnsi" w:cstheme="minorHAnsi"/>
          <w:sz w:val="32"/>
        </w:rPr>
        <w:t>Technical skills</w:t>
      </w:r>
    </w:p>
    <w:p w14:paraId="2208FFCE" w14:textId="373BEC5F" w:rsidR="00CA16C0" w:rsidRPr="00CA16C0" w:rsidRDefault="00CA16C0" w:rsidP="00CA16C0">
      <w:pPr>
        <w:spacing w:line="276" w:lineRule="auto"/>
        <w:rPr>
          <w:rFonts w:cstheme="minorHAnsi"/>
          <w:sz w:val="24"/>
          <w:szCs w:val="24"/>
        </w:rPr>
      </w:pPr>
      <w:r w:rsidRPr="00CA16C0">
        <w:rPr>
          <w:rFonts w:cstheme="minorHAnsi"/>
          <w:sz w:val="24"/>
          <w:szCs w:val="24"/>
        </w:rPr>
        <w:t xml:space="preserve">Python </w:t>
      </w:r>
      <w:r w:rsidRPr="00CA16C0">
        <w:rPr>
          <w:rFonts w:eastAsia="Times New Roman" w:cstheme="minorHAnsi"/>
          <w:color w:val="007FAB" w:themeColor="accent1"/>
          <w:sz w:val="24"/>
          <w:szCs w:val="24"/>
        </w:rPr>
        <w:t>•</w:t>
      </w:r>
      <w:r w:rsidRPr="00CA16C0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BA22CA" w:rsidRPr="00CA16C0">
        <w:rPr>
          <w:rFonts w:cstheme="minorHAnsi"/>
          <w:sz w:val="24"/>
          <w:szCs w:val="24"/>
        </w:rPr>
        <w:t>Selenium WebDriver</w:t>
      </w:r>
      <w:r w:rsidRPr="00CA16C0">
        <w:rPr>
          <w:rFonts w:cstheme="minorHAnsi"/>
          <w:sz w:val="24"/>
          <w:szCs w:val="24"/>
        </w:rPr>
        <w:t xml:space="preserve"> </w:t>
      </w:r>
      <w:r w:rsidRPr="00CA16C0">
        <w:rPr>
          <w:rFonts w:eastAsia="Times New Roman" w:cstheme="minorHAnsi"/>
          <w:color w:val="007FAB" w:themeColor="accent1"/>
          <w:sz w:val="24"/>
          <w:szCs w:val="24"/>
        </w:rPr>
        <w:t>•</w:t>
      </w:r>
      <w:r w:rsidRPr="00CA16C0">
        <w:rPr>
          <w:rFonts w:cstheme="minorHAnsi"/>
          <w:color w:val="007FAB" w:themeColor="accent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Manual •</w:t>
      </w:r>
      <w:r w:rsidRPr="00CA16C0">
        <w:rPr>
          <w:rFonts w:eastAsia="Times New Roman" w:cstheme="minorHAnsi"/>
          <w:color w:val="007FAB" w:themeColor="accent1"/>
          <w:sz w:val="24"/>
          <w:szCs w:val="24"/>
        </w:rPr>
        <w:t xml:space="preserve"> </w:t>
      </w:r>
      <w:r w:rsidRPr="00CA16C0">
        <w:rPr>
          <w:rFonts w:cstheme="minorHAnsi"/>
          <w:sz w:val="24"/>
          <w:szCs w:val="24"/>
        </w:rPr>
        <w:t>Rest API</w:t>
      </w:r>
    </w:p>
    <w:p w14:paraId="4E4A4F50" w14:textId="77777777" w:rsidR="00CA16C0" w:rsidRPr="00CA16C0" w:rsidRDefault="00CA16C0" w:rsidP="00CA16C0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CA16C0">
        <w:rPr>
          <w:rFonts w:asciiTheme="minorHAnsi" w:hAnsiTheme="minorHAnsi" w:cstheme="minorHAnsi"/>
          <w:sz w:val="32"/>
        </w:rPr>
        <w:lastRenderedPageBreak/>
        <w:t>Education</w:t>
      </w:r>
    </w:p>
    <w:p w14:paraId="13D182DC" w14:textId="77777777" w:rsidR="00CA16C0" w:rsidRPr="00CA16C0" w:rsidRDefault="00CA16C0" w:rsidP="00CA16C0">
      <w:pPr>
        <w:pStyle w:val="Heading3"/>
        <w:spacing w:line="276" w:lineRule="auto"/>
        <w:rPr>
          <w:rFonts w:cstheme="minorHAnsi"/>
          <w:sz w:val="24"/>
        </w:rPr>
      </w:pPr>
      <w:r w:rsidRPr="00CA16C0">
        <w:rPr>
          <w:rFonts w:cstheme="minorHAnsi"/>
          <w:sz w:val="24"/>
        </w:rPr>
        <w:t>June 2018</w:t>
      </w:r>
    </w:p>
    <w:p w14:paraId="190633E0" w14:textId="7D316DF0" w:rsidR="00CA16C0" w:rsidRPr="00CA16C0" w:rsidRDefault="00CA16C0" w:rsidP="00CA16C0">
      <w:pPr>
        <w:pStyle w:val="Heading5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A16C0">
        <w:rPr>
          <w:rFonts w:asciiTheme="minorHAnsi" w:hAnsiTheme="minorHAnsi" w:cstheme="minorHAnsi"/>
          <w:sz w:val="24"/>
          <w:szCs w:val="24"/>
        </w:rPr>
        <w:t xml:space="preserve">Bachelor of </w:t>
      </w:r>
      <w:r w:rsidR="00BA22CA">
        <w:rPr>
          <w:rFonts w:asciiTheme="minorHAnsi" w:hAnsiTheme="minorHAnsi" w:cstheme="minorHAnsi"/>
          <w:sz w:val="24"/>
          <w:szCs w:val="24"/>
        </w:rPr>
        <w:t>Commerce</w:t>
      </w:r>
    </w:p>
    <w:p w14:paraId="674846C9" w14:textId="1D411E8A" w:rsidR="00A36FC2" w:rsidRDefault="004E4AA9" w:rsidP="00535476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CA16C0">
        <w:rPr>
          <w:rFonts w:asciiTheme="minorHAnsi" w:hAnsiTheme="minorHAnsi" w:cstheme="minorHAnsi"/>
          <w:sz w:val="32"/>
        </w:rPr>
        <w:t>Project</w:t>
      </w:r>
      <w:r w:rsidR="00CA16C0" w:rsidRPr="00CA16C0">
        <w:rPr>
          <w:rFonts w:asciiTheme="minorHAnsi" w:hAnsiTheme="minorHAnsi" w:cstheme="minorHAnsi"/>
          <w:sz w:val="32"/>
        </w:rPr>
        <w:t xml:space="preserve"> </w:t>
      </w:r>
    </w:p>
    <w:p w14:paraId="663D51CC" w14:textId="0FE7461A" w:rsidR="00776C88" w:rsidRPr="00776C88" w:rsidRDefault="00776C88" w:rsidP="00535476">
      <w:pPr>
        <w:pStyle w:val="Heading1"/>
        <w:spacing w:line="276" w:lineRule="auto"/>
        <w:rPr>
          <w:rFonts w:asciiTheme="minorHAnsi" w:hAnsiTheme="minorHAnsi" w:cstheme="minorHAnsi"/>
          <w:b w:val="0"/>
          <w:bCs/>
          <w:sz w:val="32"/>
        </w:rPr>
      </w:pPr>
      <w:r w:rsidRPr="00776C88">
        <w:rPr>
          <w:rFonts w:asciiTheme="minorHAnsi" w:hAnsiTheme="minorHAnsi" w:cstheme="minorHAnsi"/>
          <w:b w:val="0"/>
          <w:bCs/>
          <w:sz w:val="28"/>
          <w:szCs w:val="28"/>
        </w:rPr>
        <w:t>Name</w:t>
      </w:r>
      <w:r w:rsidRPr="00776C88">
        <w:rPr>
          <w:rFonts w:asciiTheme="minorHAnsi" w:hAnsiTheme="minorHAnsi" w:cstheme="minorHAnsi"/>
          <w:b w:val="0"/>
          <w:bCs/>
          <w:sz w:val="32"/>
        </w:rPr>
        <w:t xml:space="preserve">: </w:t>
      </w:r>
      <w:r w:rsidR="00261831">
        <w:rPr>
          <w:rFonts w:asciiTheme="minorHAnsi" w:hAnsiTheme="minorHAnsi" w:cstheme="minorHAnsi"/>
          <w:b w:val="0"/>
          <w:bCs/>
          <w:i/>
          <w:iCs/>
          <w:sz w:val="28"/>
          <w:szCs w:val="28"/>
        </w:rPr>
        <w:t>Swiss</w:t>
      </w:r>
      <w:r w:rsidR="00B70E63">
        <w:rPr>
          <w:rFonts w:asciiTheme="minorHAnsi" w:hAnsiTheme="minorHAnsi" w:cstheme="minorHAnsi"/>
          <w:b w:val="0"/>
          <w:bCs/>
          <w:i/>
          <w:iCs/>
          <w:sz w:val="28"/>
          <w:szCs w:val="28"/>
        </w:rPr>
        <w:t>Meat</w:t>
      </w:r>
      <w:r w:rsidR="00261831">
        <w:rPr>
          <w:rFonts w:asciiTheme="minorHAnsi" w:hAnsiTheme="minorHAnsi" w:cstheme="minorHAnsi"/>
          <w:b w:val="0"/>
          <w:bCs/>
          <w:i/>
          <w:iCs/>
          <w:sz w:val="28"/>
          <w:szCs w:val="28"/>
        </w:rPr>
        <w:t>Admin</w:t>
      </w:r>
    </w:p>
    <w:p w14:paraId="1C76DAE8" w14:textId="760F5F26" w:rsidR="004E4AA9" w:rsidRPr="00CA16C0" w:rsidRDefault="004E4AA9" w:rsidP="00CA16C0">
      <w:pPr>
        <w:spacing w:after="24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CA16C0">
        <w:rPr>
          <w:rFonts w:eastAsia="Times New Roman" w:cstheme="minorHAnsi"/>
          <w:sz w:val="24"/>
          <w:szCs w:val="24"/>
          <w:lang w:eastAsia="en-IN"/>
        </w:rPr>
        <w:t xml:space="preserve">Domain: </w:t>
      </w:r>
      <w:r w:rsidR="00786B23" w:rsidRPr="00786B23">
        <w:rPr>
          <w:rFonts w:eastAsia="Times New Roman" w:cstheme="minorHAnsi"/>
          <w:sz w:val="24"/>
          <w:szCs w:val="24"/>
          <w:lang w:eastAsia="en-IN"/>
        </w:rPr>
        <w:t>E-Commerce</w:t>
      </w:r>
    </w:p>
    <w:p w14:paraId="16B8AA5C" w14:textId="77777777" w:rsidR="004E4AA9" w:rsidRPr="00CA16C0" w:rsidRDefault="004E4AA9" w:rsidP="00CA16C0">
      <w:pPr>
        <w:spacing w:after="24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CA16C0">
        <w:rPr>
          <w:rFonts w:eastAsia="Times New Roman" w:cstheme="minorHAnsi"/>
          <w:sz w:val="24"/>
          <w:szCs w:val="24"/>
          <w:lang w:eastAsia="en-IN"/>
        </w:rPr>
        <w:t>Role: Automation Test Engineer</w:t>
      </w:r>
    </w:p>
    <w:p w14:paraId="456C481D" w14:textId="0ED55716" w:rsidR="001A7478" w:rsidRPr="00CA16C0" w:rsidRDefault="001A7478" w:rsidP="00CA16C0">
      <w:pPr>
        <w:spacing w:after="24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CA16C0">
        <w:rPr>
          <w:rFonts w:eastAsia="Times New Roman" w:cstheme="minorHAnsi"/>
          <w:sz w:val="24"/>
          <w:szCs w:val="24"/>
          <w:lang w:eastAsia="en-IN"/>
        </w:rPr>
        <w:t xml:space="preserve">Duration: </w:t>
      </w:r>
      <w:r w:rsidR="00611924">
        <w:rPr>
          <w:rFonts w:eastAsia="Times New Roman" w:cstheme="minorHAnsi"/>
          <w:sz w:val="24"/>
          <w:szCs w:val="24"/>
          <w:lang w:eastAsia="en-IN"/>
        </w:rPr>
        <w:t>3</w:t>
      </w:r>
      <w:r w:rsidR="00CA16C0" w:rsidRPr="00CA16C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A7B8F" w:rsidRPr="00CA16C0">
        <w:rPr>
          <w:rFonts w:eastAsia="Times New Roman" w:cstheme="minorHAnsi"/>
          <w:sz w:val="24"/>
          <w:szCs w:val="24"/>
          <w:lang w:eastAsia="en-IN"/>
        </w:rPr>
        <w:t>years</w:t>
      </w:r>
    </w:p>
    <w:p w14:paraId="66175F51" w14:textId="096D01BF" w:rsidR="004E4AA9" w:rsidRDefault="004E4AA9" w:rsidP="006D0CF0">
      <w:pPr>
        <w:pStyle w:val="Heading1"/>
        <w:rPr>
          <w:rFonts w:asciiTheme="minorHAnsi" w:hAnsiTheme="minorHAnsi" w:cstheme="minorHAnsi"/>
          <w:sz w:val="32"/>
        </w:rPr>
      </w:pPr>
      <w:r w:rsidRPr="00CA16C0">
        <w:rPr>
          <w:rFonts w:asciiTheme="minorHAnsi" w:hAnsiTheme="minorHAnsi" w:cstheme="minorHAnsi"/>
          <w:sz w:val="32"/>
        </w:rPr>
        <w:t>Project Description</w:t>
      </w:r>
    </w:p>
    <w:p w14:paraId="3D1370BE" w14:textId="77777777" w:rsidR="00DE7BC7" w:rsidRDefault="00DE7BC7" w:rsidP="00776C88">
      <w:pPr>
        <w:pStyle w:val="Heading1"/>
        <w:rPr>
          <w:rFonts w:asciiTheme="minorHAnsi" w:hAnsiTheme="minorHAnsi" w:cstheme="minorHAnsi"/>
          <w:b w:val="0"/>
          <w:bCs/>
          <w:sz w:val="28"/>
          <w:szCs w:val="28"/>
        </w:rPr>
      </w:pPr>
    </w:p>
    <w:p w14:paraId="5C7451E7" w14:textId="0331E396" w:rsidR="00776C88" w:rsidRPr="00776C88" w:rsidRDefault="009D1195" w:rsidP="00776C88">
      <w:pPr>
        <w:pStyle w:val="Heading1"/>
        <w:rPr>
          <w:rFonts w:asciiTheme="minorHAnsi" w:hAnsiTheme="minorHAnsi" w:cstheme="minorHAnsi"/>
          <w:b w:val="0"/>
          <w:bCs/>
          <w:sz w:val="28"/>
          <w:szCs w:val="28"/>
        </w:rPr>
      </w:pPr>
      <w:r>
        <w:rPr>
          <w:rFonts w:asciiTheme="minorHAnsi" w:hAnsiTheme="minorHAnsi" w:cstheme="minorHAnsi"/>
          <w:b w:val="0"/>
          <w:bCs/>
          <w:sz w:val="28"/>
          <w:szCs w:val="28"/>
        </w:rPr>
        <w:t>Swiss</w:t>
      </w:r>
      <w:r w:rsidR="00B70E63">
        <w:rPr>
          <w:rFonts w:asciiTheme="minorHAnsi" w:hAnsiTheme="minorHAnsi" w:cstheme="minorHAnsi"/>
          <w:b w:val="0"/>
          <w:bCs/>
          <w:sz w:val="28"/>
          <w:szCs w:val="28"/>
        </w:rPr>
        <w:t>Meat</w:t>
      </w:r>
      <w:r w:rsidR="00786B23">
        <w:rPr>
          <w:rFonts w:asciiTheme="minorHAnsi" w:hAnsiTheme="minorHAnsi" w:cstheme="minorHAnsi"/>
          <w:b w:val="0"/>
          <w:bCs/>
          <w:sz w:val="28"/>
          <w:szCs w:val="28"/>
        </w:rPr>
        <w:t>Admin</w:t>
      </w:r>
      <w:r w:rsidR="00776C88" w:rsidRPr="00776C88">
        <w:rPr>
          <w:rFonts w:asciiTheme="minorHAnsi" w:hAnsiTheme="minorHAnsi" w:cstheme="minorHAnsi"/>
          <w:b w:val="0"/>
          <w:bCs/>
          <w:sz w:val="28"/>
          <w:szCs w:val="28"/>
        </w:rPr>
        <w:t xml:space="preserve"> is </w:t>
      </w:r>
      <w:r w:rsidR="00786B23">
        <w:rPr>
          <w:rFonts w:asciiTheme="minorHAnsi" w:hAnsiTheme="minorHAnsi" w:cstheme="minorHAnsi"/>
          <w:b w:val="0"/>
          <w:bCs/>
          <w:sz w:val="28"/>
          <w:szCs w:val="28"/>
        </w:rPr>
        <w:t>a backend</w:t>
      </w:r>
      <w:r w:rsidR="00655DEA">
        <w:rPr>
          <w:rFonts w:asciiTheme="minorHAnsi" w:hAnsiTheme="minorHAnsi" w:cstheme="minorHAnsi"/>
          <w:b w:val="0"/>
          <w:bCs/>
          <w:sz w:val="28"/>
          <w:szCs w:val="28"/>
        </w:rPr>
        <w:t xml:space="preserve"> application using this application the admin can perform the activities/</w:t>
      </w:r>
      <w:r w:rsidR="00FD733A">
        <w:rPr>
          <w:rFonts w:asciiTheme="minorHAnsi" w:hAnsiTheme="minorHAnsi" w:cstheme="minorHAnsi"/>
          <w:b w:val="0"/>
          <w:bCs/>
          <w:sz w:val="28"/>
          <w:szCs w:val="28"/>
        </w:rPr>
        <w:t>task behind</w:t>
      </w:r>
      <w:r w:rsidR="00655DEA">
        <w:rPr>
          <w:rFonts w:asciiTheme="minorHAnsi" w:hAnsiTheme="minorHAnsi" w:cstheme="minorHAnsi"/>
          <w:b w:val="0"/>
          <w:bCs/>
          <w:sz w:val="28"/>
          <w:szCs w:val="28"/>
        </w:rPr>
        <w:t xml:space="preserve"> the scenes.</w:t>
      </w:r>
    </w:p>
    <w:p w14:paraId="1784DEFE" w14:textId="50D25E7F" w:rsidR="00B70E63" w:rsidRPr="00D00314" w:rsidRDefault="009D1195" w:rsidP="00776C88">
      <w:pPr>
        <w:pStyle w:val="Heading1"/>
        <w:rPr>
          <w:rFonts w:asciiTheme="minorHAnsi" w:hAnsiTheme="minorHAnsi" w:cstheme="minorHAnsi"/>
          <w:b w:val="0"/>
          <w:bCs/>
          <w:sz w:val="28"/>
          <w:szCs w:val="28"/>
        </w:rPr>
      </w:pPr>
      <w:r>
        <w:rPr>
          <w:rFonts w:asciiTheme="minorHAnsi" w:hAnsiTheme="minorHAnsi" w:cstheme="minorHAnsi"/>
          <w:b w:val="0"/>
          <w:bCs/>
          <w:sz w:val="28"/>
          <w:szCs w:val="28"/>
        </w:rPr>
        <w:t>swiss</w:t>
      </w:r>
      <w:r w:rsidR="00B70E63">
        <w:rPr>
          <w:rFonts w:asciiTheme="minorHAnsi" w:hAnsiTheme="minorHAnsi" w:cstheme="minorHAnsi"/>
          <w:b w:val="0"/>
          <w:bCs/>
          <w:sz w:val="28"/>
          <w:szCs w:val="28"/>
        </w:rPr>
        <w:t>Meat</w:t>
      </w:r>
      <w:r w:rsidR="00776C88" w:rsidRPr="00776C88">
        <w:rPr>
          <w:rFonts w:asciiTheme="minorHAnsi" w:hAnsiTheme="minorHAnsi" w:cstheme="minorHAnsi"/>
          <w:b w:val="0"/>
          <w:bCs/>
          <w:sz w:val="28"/>
          <w:szCs w:val="28"/>
        </w:rPr>
        <w:t xml:space="preserve">Admin website includes various modules like </w:t>
      </w:r>
      <w:r w:rsidR="00776C88" w:rsidRPr="00776C88">
        <w:rPr>
          <w:rFonts w:asciiTheme="minorHAnsi" w:hAnsiTheme="minorHAnsi" w:cstheme="minorHAnsi"/>
          <w:sz w:val="28"/>
          <w:szCs w:val="28"/>
        </w:rPr>
        <w:t>Dashboard</w:t>
      </w:r>
      <w:r w:rsidR="00776C88" w:rsidRPr="00776C88">
        <w:rPr>
          <w:rFonts w:asciiTheme="minorHAnsi" w:hAnsiTheme="minorHAnsi" w:cstheme="minorHAnsi"/>
          <w:b w:val="0"/>
          <w:bCs/>
          <w:sz w:val="28"/>
          <w:szCs w:val="28"/>
        </w:rPr>
        <w:t xml:space="preserve">, </w:t>
      </w:r>
      <w:r w:rsidR="00776C88" w:rsidRPr="00776C88">
        <w:rPr>
          <w:rFonts w:asciiTheme="minorHAnsi" w:hAnsiTheme="minorHAnsi" w:cstheme="minorHAnsi"/>
          <w:sz w:val="28"/>
          <w:szCs w:val="28"/>
        </w:rPr>
        <w:t>Catalog</w:t>
      </w:r>
      <w:r w:rsidR="00776C88" w:rsidRPr="00776C88">
        <w:rPr>
          <w:rFonts w:asciiTheme="minorHAnsi" w:hAnsiTheme="minorHAnsi" w:cstheme="minorHAnsi"/>
          <w:b w:val="0"/>
          <w:bCs/>
          <w:sz w:val="28"/>
          <w:szCs w:val="28"/>
        </w:rPr>
        <w:t xml:space="preserve">, </w:t>
      </w:r>
      <w:r w:rsidR="00776C88" w:rsidRPr="00776C88">
        <w:rPr>
          <w:rFonts w:asciiTheme="minorHAnsi" w:hAnsiTheme="minorHAnsi" w:cstheme="minorHAnsi"/>
          <w:sz w:val="28"/>
          <w:szCs w:val="28"/>
        </w:rPr>
        <w:t>Sales</w:t>
      </w:r>
      <w:r w:rsidR="00776C88" w:rsidRPr="00776C88">
        <w:rPr>
          <w:rFonts w:asciiTheme="minorHAnsi" w:hAnsiTheme="minorHAnsi" w:cstheme="minorHAnsi"/>
          <w:b w:val="0"/>
          <w:bCs/>
          <w:sz w:val="28"/>
          <w:szCs w:val="28"/>
        </w:rPr>
        <w:t xml:space="preserve">, </w:t>
      </w:r>
      <w:r w:rsidR="00D00314">
        <w:rPr>
          <w:rFonts w:asciiTheme="minorHAnsi" w:hAnsiTheme="minorHAnsi" w:cstheme="minorHAnsi"/>
          <w:sz w:val="28"/>
          <w:szCs w:val="28"/>
        </w:rPr>
        <w:t>Customers,</w:t>
      </w:r>
      <w:r w:rsidR="00606C14">
        <w:rPr>
          <w:rFonts w:asciiTheme="minorHAnsi" w:hAnsiTheme="minorHAnsi" w:cstheme="minorHAnsi"/>
          <w:sz w:val="28"/>
          <w:szCs w:val="28"/>
        </w:rPr>
        <w:t xml:space="preserve"> Stock, Reports, Vendor’s, Dispatch, Complaints, Promotions, Event’s.</w:t>
      </w:r>
    </w:p>
    <w:p w14:paraId="060352DE" w14:textId="15E3030F" w:rsidR="008F5460" w:rsidRPr="00776C88" w:rsidRDefault="00776C88" w:rsidP="00776C88">
      <w:pPr>
        <w:pStyle w:val="Heading1"/>
        <w:rPr>
          <w:rFonts w:asciiTheme="minorHAnsi" w:hAnsiTheme="minorHAnsi" w:cstheme="minorHAnsi"/>
          <w:b w:val="0"/>
          <w:bCs/>
          <w:sz w:val="28"/>
          <w:szCs w:val="28"/>
        </w:rPr>
      </w:pPr>
      <w:r w:rsidRPr="00776C88">
        <w:rPr>
          <w:rFonts w:asciiTheme="minorHAnsi" w:hAnsiTheme="minorHAnsi" w:cstheme="minorHAnsi"/>
          <w:b w:val="0"/>
          <w:bCs/>
          <w:sz w:val="28"/>
          <w:szCs w:val="28"/>
        </w:rPr>
        <w:t>This backend application helps to maintain the business activity of the c</w:t>
      </w:r>
      <w:r w:rsidR="00655DEA">
        <w:rPr>
          <w:rFonts w:asciiTheme="minorHAnsi" w:hAnsiTheme="minorHAnsi" w:cstheme="minorHAnsi"/>
          <w:b w:val="0"/>
          <w:bCs/>
          <w:sz w:val="28"/>
          <w:szCs w:val="28"/>
        </w:rPr>
        <w:t>lient</w:t>
      </w:r>
      <w:r w:rsidRPr="00776C88">
        <w:rPr>
          <w:rFonts w:asciiTheme="minorHAnsi" w:hAnsiTheme="minorHAnsi" w:cstheme="minorHAnsi"/>
          <w:b w:val="0"/>
          <w:bCs/>
          <w:sz w:val="28"/>
          <w:szCs w:val="28"/>
        </w:rPr>
        <w:t>.</w:t>
      </w:r>
    </w:p>
    <w:p w14:paraId="7A04C1CE" w14:textId="77777777" w:rsidR="00DE7BC7" w:rsidRDefault="00DE7BC7" w:rsidP="005B64CE">
      <w:pPr>
        <w:pStyle w:val="Heading1"/>
        <w:rPr>
          <w:rFonts w:asciiTheme="minorHAnsi" w:hAnsiTheme="minorHAnsi" w:cstheme="minorHAnsi"/>
          <w:sz w:val="32"/>
        </w:rPr>
      </w:pPr>
    </w:p>
    <w:p w14:paraId="77AAAF08" w14:textId="2DD90796" w:rsidR="004E4AA9" w:rsidRDefault="004E4AA9" w:rsidP="005B64CE">
      <w:pPr>
        <w:pStyle w:val="Heading1"/>
        <w:rPr>
          <w:rFonts w:asciiTheme="minorHAnsi" w:hAnsiTheme="minorHAnsi" w:cstheme="minorHAnsi"/>
          <w:sz w:val="32"/>
        </w:rPr>
      </w:pPr>
      <w:r w:rsidRPr="00CA16C0">
        <w:rPr>
          <w:rFonts w:asciiTheme="minorHAnsi" w:hAnsiTheme="minorHAnsi" w:cstheme="minorHAnsi"/>
          <w:sz w:val="32"/>
        </w:rPr>
        <w:t>Responsibilities</w:t>
      </w:r>
    </w:p>
    <w:p w14:paraId="62A2F0A9" w14:textId="531C4BD3" w:rsidR="005E1173" w:rsidRDefault="00D001F7" w:rsidP="00DE697C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D001F7">
        <w:rPr>
          <w:rFonts w:cstheme="minorHAnsi"/>
          <w:sz w:val="24"/>
          <w:szCs w:val="24"/>
        </w:rPr>
        <w:t>Attending daily standup meetings.</w:t>
      </w:r>
    </w:p>
    <w:p w14:paraId="66BC1EE3" w14:textId="39420E1B" w:rsidR="0062245E" w:rsidRPr="0035480F" w:rsidRDefault="00D001F7" w:rsidP="0035480F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Participated with team in understanding the business requirement.</w:t>
      </w:r>
    </w:p>
    <w:p w14:paraId="2F1D1DE5" w14:textId="64533243" w:rsidR="00D001F7" w:rsidRDefault="00D001F7" w:rsidP="00DE697C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Identifying and analyzing which are the test cases can be automated.</w:t>
      </w:r>
    </w:p>
    <w:p w14:paraId="5A5DBE5E" w14:textId="47305DD0" w:rsidR="00A039F0" w:rsidRDefault="00B55502" w:rsidP="00DE697C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Majorly involved in preparing TestData.</w:t>
      </w:r>
    </w:p>
    <w:p w14:paraId="258BD6F2" w14:textId="0120A0F8" w:rsidR="00B55502" w:rsidRDefault="00B55502" w:rsidP="00DE697C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Majorly involved in Developing Test Classes.</w:t>
      </w:r>
    </w:p>
    <w:p w14:paraId="5BCBF267" w14:textId="58DFDD96" w:rsidR="00B55502" w:rsidRDefault="00DE7BC7" w:rsidP="00DE697C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Execute</w:t>
      </w:r>
      <w:r w:rsidR="002A7B98">
        <w:rPr>
          <w:rFonts w:cstheme="minorHAnsi"/>
          <w:sz w:val="24"/>
          <w:szCs w:val="24"/>
        </w:rPr>
        <w:t xml:space="preserve"> the script.</w:t>
      </w:r>
    </w:p>
    <w:p w14:paraId="0270901A" w14:textId="77D095F7" w:rsidR="002A7B98" w:rsidRDefault="002A7B98" w:rsidP="00DE697C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Analyze the Result.</w:t>
      </w:r>
    </w:p>
    <w:p w14:paraId="191A2882" w14:textId="77777777" w:rsidR="00E03660" w:rsidRDefault="002A7B98" w:rsidP="00DE697C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Debug</w:t>
      </w:r>
      <w:r w:rsidR="00E03660">
        <w:rPr>
          <w:rFonts w:cstheme="minorHAnsi"/>
          <w:sz w:val="24"/>
          <w:szCs w:val="24"/>
        </w:rPr>
        <w:t xml:space="preserve"> the code to fix the Errors and Execute.</w:t>
      </w:r>
    </w:p>
    <w:p w14:paraId="45BBCB7F" w14:textId="77777777" w:rsidR="00E03660" w:rsidRDefault="00E03660" w:rsidP="00DE697C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Prepare and send Daily Status Report.</w:t>
      </w:r>
    </w:p>
    <w:p w14:paraId="7672CF78" w14:textId="77777777" w:rsidR="00E03660" w:rsidRDefault="00E03660" w:rsidP="00DE697C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Participate in Developing Generic Classes.</w:t>
      </w:r>
    </w:p>
    <w:p w14:paraId="181612CE" w14:textId="5D927A3C" w:rsidR="002A7B98" w:rsidRPr="00D001F7" w:rsidRDefault="00E03660" w:rsidP="00DE697C">
      <w:pPr>
        <w:pStyle w:val="ListParagraph"/>
        <w:widowControl w:val="0"/>
        <w:numPr>
          <w:ilvl w:val="0"/>
          <w:numId w:val="22"/>
        </w:numPr>
        <w:tabs>
          <w:tab w:val="left" w:pos="545"/>
          <w:tab w:val="left" w:pos="546"/>
        </w:tabs>
        <w:autoSpaceDE w:val="0"/>
        <w:autoSpaceDN w:val="0"/>
        <w:spacing w:after="0" w:line="276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Prepare automation related Documents. </w:t>
      </w:r>
      <w:r w:rsidR="001D104A">
        <w:rPr>
          <w:rFonts w:cstheme="minorHAnsi"/>
          <w:sz w:val="24"/>
          <w:szCs w:val="24"/>
        </w:rPr>
        <w:t>.</w:t>
      </w:r>
    </w:p>
    <w:p w14:paraId="6C531340" w14:textId="77777777" w:rsidR="00CA16C0" w:rsidRPr="00CA16C0" w:rsidRDefault="00CA16C0" w:rsidP="00A73DB4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</w:p>
    <w:p w14:paraId="6232D767" w14:textId="64EFF40E" w:rsidR="00CA16C0" w:rsidRDefault="00CA16C0" w:rsidP="00CA16C0">
      <w:pPr>
        <w:spacing w:after="200" w:line="276" w:lineRule="auto"/>
        <w:jc w:val="both"/>
        <w:rPr>
          <w:rFonts w:cstheme="minorHAnsi"/>
          <w:sz w:val="24"/>
          <w:szCs w:val="24"/>
        </w:rPr>
      </w:pPr>
    </w:p>
    <w:sectPr w:rsidR="00CA16C0" w:rsidSect="00606C14">
      <w:footerReference w:type="default" r:id="rId13"/>
      <w:type w:val="continuous"/>
      <w:pgSz w:w="12240" w:h="15840" w:code="1"/>
      <w:pgMar w:top="1080" w:right="1440" w:bottom="45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B2CA0" w14:textId="77777777" w:rsidR="00B278ED" w:rsidRDefault="00B278ED" w:rsidP="00725803">
      <w:pPr>
        <w:spacing w:after="0"/>
      </w:pPr>
      <w:r>
        <w:separator/>
      </w:r>
    </w:p>
  </w:endnote>
  <w:endnote w:type="continuationSeparator" w:id="0">
    <w:p w14:paraId="3C219E97" w14:textId="77777777" w:rsidR="00B278ED" w:rsidRDefault="00B278E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776D3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85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AD25F" w14:textId="77777777" w:rsidR="00B278ED" w:rsidRDefault="00B278ED" w:rsidP="00725803">
      <w:pPr>
        <w:spacing w:after="0"/>
      </w:pPr>
      <w:r>
        <w:separator/>
      </w:r>
    </w:p>
  </w:footnote>
  <w:footnote w:type="continuationSeparator" w:id="0">
    <w:p w14:paraId="7572AEE2" w14:textId="77777777" w:rsidR="00B278ED" w:rsidRDefault="00B278E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05053"/>
    <w:multiLevelType w:val="hybridMultilevel"/>
    <w:tmpl w:val="7DE6560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632A9"/>
    <w:multiLevelType w:val="hybridMultilevel"/>
    <w:tmpl w:val="55C8373A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1" w15:restartNumberingAfterBreak="0">
    <w:nsid w:val="16CE7EE6"/>
    <w:multiLevelType w:val="hybridMultilevel"/>
    <w:tmpl w:val="255A6DB8"/>
    <w:lvl w:ilvl="0" w:tplc="526EA9C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05F9B"/>
    <w:multiLevelType w:val="hybridMultilevel"/>
    <w:tmpl w:val="9D2876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3" w15:restartNumberingAfterBreak="0">
    <w:nsid w:val="37090E4B"/>
    <w:multiLevelType w:val="hybridMultilevel"/>
    <w:tmpl w:val="2E8C0B9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710263A"/>
    <w:multiLevelType w:val="hybridMultilevel"/>
    <w:tmpl w:val="727C7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2CB33AE"/>
    <w:multiLevelType w:val="hybridMultilevel"/>
    <w:tmpl w:val="95380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B0352"/>
    <w:multiLevelType w:val="hybridMultilevel"/>
    <w:tmpl w:val="7BD4FE3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D57C2E"/>
    <w:multiLevelType w:val="hybridMultilevel"/>
    <w:tmpl w:val="9CFE6A74"/>
    <w:lvl w:ilvl="0" w:tplc="526EA9C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24BA2"/>
    <w:multiLevelType w:val="hybridMultilevel"/>
    <w:tmpl w:val="8536E72C"/>
    <w:lvl w:ilvl="0" w:tplc="33780D68">
      <w:start w:val="1"/>
      <w:numFmt w:val="bullet"/>
      <w:lvlText w:val=""/>
      <w:lvlJc w:val="left"/>
      <w:pPr>
        <w:ind w:left="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C25B4">
      <w:start w:val="1"/>
      <w:numFmt w:val="bullet"/>
      <w:lvlText w:val="•"/>
      <w:lvlJc w:val="left"/>
      <w:pPr>
        <w:ind w:left="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DC6AA6">
      <w:start w:val="1"/>
      <w:numFmt w:val="bullet"/>
      <w:lvlText w:val="▪"/>
      <w:lvlJc w:val="left"/>
      <w:pPr>
        <w:ind w:left="2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446F2">
      <w:start w:val="1"/>
      <w:numFmt w:val="bullet"/>
      <w:lvlText w:val="•"/>
      <w:lvlJc w:val="left"/>
      <w:pPr>
        <w:ind w:left="2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5686C6">
      <w:start w:val="1"/>
      <w:numFmt w:val="bullet"/>
      <w:lvlText w:val="o"/>
      <w:lvlJc w:val="left"/>
      <w:pPr>
        <w:ind w:left="3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A64746">
      <w:start w:val="1"/>
      <w:numFmt w:val="bullet"/>
      <w:lvlText w:val="▪"/>
      <w:lvlJc w:val="left"/>
      <w:pPr>
        <w:ind w:left="4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D4349C">
      <w:start w:val="1"/>
      <w:numFmt w:val="bullet"/>
      <w:lvlText w:val="•"/>
      <w:lvlJc w:val="left"/>
      <w:pPr>
        <w:ind w:left="5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3A1824">
      <w:start w:val="1"/>
      <w:numFmt w:val="bullet"/>
      <w:lvlText w:val="o"/>
      <w:lvlJc w:val="left"/>
      <w:pPr>
        <w:ind w:left="5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2879C8">
      <w:start w:val="1"/>
      <w:numFmt w:val="bullet"/>
      <w:lvlText w:val="▪"/>
      <w:lvlJc w:val="left"/>
      <w:pPr>
        <w:ind w:left="6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3A5771"/>
    <w:multiLevelType w:val="hybridMultilevel"/>
    <w:tmpl w:val="A91627C6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2" w15:restartNumberingAfterBreak="0">
    <w:nsid w:val="7E8767D9"/>
    <w:multiLevelType w:val="hybridMultilevel"/>
    <w:tmpl w:val="687851FA"/>
    <w:lvl w:ilvl="0" w:tplc="52BA165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426E364">
      <w:numFmt w:val="bullet"/>
      <w:lvlText w:val="•"/>
      <w:lvlJc w:val="left"/>
      <w:pPr>
        <w:ind w:left="1084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F6AE2558">
      <w:numFmt w:val="bullet"/>
      <w:lvlText w:val="•"/>
      <w:lvlJc w:val="left"/>
      <w:pPr>
        <w:ind w:left="2282" w:hanging="361"/>
      </w:pPr>
      <w:rPr>
        <w:lang w:val="en-US" w:eastAsia="en-US" w:bidi="ar-SA"/>
      </w:rPr>
    </w:lvl>
    <w:lvl w:ilvl="3" w:tplc="1B109730">
      <w:numFmt w:val="bullet"/>
      <w:lvlText w:val="•"/>
      <w:lvlJc w:val="left"/>
      <w:pPr>
        <w:ind w:left="3484" w:hanging="361"/>
      </w:pPr>
      <w:rPr>
        <w:lang w:val="en-US" w:eastAsia="en-US" w:bidi="ar-SA"/>
      </w:rPr>
    </w:lvl>
    <w:lvl w:ilvl="4" w:tplc="91864428">
      <w:numFmt w:val="bullet"/>
      <w:lvlText w:val="•"/>
      <w:lvlJc w:val="left"/>
      <w:pPr>
        <w:ind w:left="4686" w:hanging="361"/>
      </w:pPr>
      <w:rPr>
        <w:lang w:val="en-US" w:eastAsia="en-US" w:bidi="ar-SA"/>
      </w:rPr>
    </w:lvl>
    <w:lvl w:ilvl="5" w:tplc="154A0CE8">
      <w:numFmt w:val="bullet"/>
      <w:lvlText w:val="•"/>
      <w:lvlJc w:val="left"/>
      <w:pPr>
        <w:ind w:left="5888" w:hanging="361"/>
      </w:pPr>
      <w:rPr>
        <w:lang w:val="en-US" w:eastAsia="en-US" w:bidi="ar-SA"/>
      </w:rPr>
    </w:lvl>
    <w:lvl w:ilvl="6" w:tplc="7360C73E">
      <w:numFmt w:val="bullet"/>
      <w:lvlText w:val="•"/>
      <w:lvlJc w:val="left"/>
      <w:pPr>
        <w:ind w:left="7091" w:hanging="361"/>
      </w:pPr>
      <w:rPr>
        <w:lang w:val="en-US" w:eastAsia="en-US" w:bidi="ar-SA"/>
      </w:rPr>
    </w:lvl>
    <w:lvl w:ilvl="7" w:tplc="21A2CE1A">
      <w:numFmt w:val="bullet"/>
      <w:lvlText w:val="•"/>
      <w:lvlJc w:val="left"/>
      <w:pPr>
        <w:ind w:left="8293" w:hanging="361"/>
      </w:pPr>
      <w:rPr>
        <w:lang w:val="en-US" w:eastAsia="en-US" w:bidi="ar-SA"/>
      </w:rPr>
    </w:lvl>
    <w:lvl w:ilvl="8" w:tplc="3D4CEFD4">
      <w:numFmt w:val="bullet"/>
      <w:lvlText w:val="•"/>
      <w:lvlJc w:val="left"/>
      <w:pPr>
        <w:ind w:left="9495" w:hanging="361"/>
      </w:pPr>
      <w:rPr>
        <w:lang w:val="en-US" w:eastAsia="en-US" w:bidi="ar-SA"/>
      </w:rPr>
    </w:lvl>
  </w:abstractNum>
  <w:num w:numId="1" w16cid:durableId="419328709">
    <w:abstractNumId w:val="15"/>
  </w:num>
  <w:num w:numId="2" w16cid:durableId="1831601177">
    <w:abstractNumId w:val="7"/>
  </w:num>
  <w:num w:numId="3" w16cid:durableId="1465931332">
    <w:abstractNumId w:val="6"/>
  </w:num>
  <w:num w:numId="4" w16cid:durableId="19698219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9442183">
    <w:abstractNumId w:val="8"/>
  </w:num>
  <w:num w:numId="6" w16cid:durableId="475924617">
    <w:abstractNumId w:val="16"/>
  </w:num>
  <w:num w:numId="7" w16cid:durableId="567955289">
    <w:abstractNumId w:val="5"/>
  </w:num>
  <w:num w:numId="8" w16cid:durableId="2031296246">
    <w:abstractNumId w:val="4"/>
  </w:num>
  <w:num w:numId="9" w16cid:durableId="1316640172">
    <w:abstractNumId w:val="3"/>
  </w:num>
  <w:num w:numId="10" w16cid:durableId="182517999">
    <w:abstractNumId w:val="2"/>
  </w:num>
  <w:num w:numId="11" w16cid:durableId="348457920">
    <w:abstractNumId w:val="1"/>
  </w:num>
  <w:num w:numId="12" w16cid:durableId="573708528">
    <w:abstractNumId w:val="0"/>
  </w:num>
  <w:num w:numId="13" w16cid:durableId="524053427">
    <w:abstractNumId w:val="14"/>
  </w:num>
  <w:num w:numId="14" w16cid:durableId="1811746820">
    <w:abstractNumId w:val="18"/>
  </w:num>
  <w:num w:numId="15" w16cid:durableId="1273395739">
    <w:abstractNumId w:val="17"/>
  </w:num>
  <w:num w:numId="16" w16cid:durableId="2000228278">
    <w:abstractNumId w:val="13"/>
  </w:num>
  <w:num w:numId="17" w16cid:durableId="1662079133">
    <w:abstractNumId w:val="9"/>
  </w:num>
  <w:num w:numId="18" w16cid:durableId="1474056002">
    <w:abstractNumId w:val="21"/>
  </w:num>
  <w:num w:numId="19" w16cid:durableId="911039277">
    <w:abstractNumId w:val="11"/>
  </w:num>
  <w:num w:numId="20" w16cid:durableId="594827934">
    <w:abstractNumId w:val="19"/>
  </w:num>
  <w:num w:numId="21" w16cid:durableId="904216998">
    <w:abstractNumId w:val="10"/>
  </w:num>
  <w:num w:numId="22" w16cid:durableId="83040465">
    <w:abstractNumId w:val="12"/>
  </w:num>
  <w:num w:numId="23" w16cid:durableId="934023771">
    <w:abstractNumId w:val="20"/>
  </w:num>
  <w:num w:numId="24" w16cid:durableId="18149071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D6"/>
    <w:rsid w:val="00025E77"/>
    <w:rsid w:val="00027312"/>
    <w:rsid w:val="000379B2"/>
    <w:rsid w:val="00061AE7"/>
    <w:rsid w:val="000645F2"/>
    <w:rsid w:val="00067AE4"/>
    <w:rsid w:val="00082F03"/>
    <w:rsid w:val="000835A0"/>
    <w:rsid w:val="00084509"/>
    <w:rsid w:val="000934A2"/>
    <w:rsid w:val="00094910"/>
    <w:rsid w:val="000D7CBD"/>
    <w:rsid w:val="000F763F"/>
    <w:rsid w:val="00133234"/>
    <w:rsid w:val="0014123E"/>
    <w:rsid w:val="00143A76"/>
    <w:rsid w:val="00144D98"/>
    <w:rsid w:val="00162E53"/>
    <w:rsid w:val="00182895"/>
    <w:rsid w:val="001A3C53"/>
    <w:rsid w:val="001A7478"/>
    <w:rsid w:val="001B0955"/>
    <w:rsid w:val="001C1803"/>
    <w:rsid w:val="001C67FC"/>
    <w:rsid w:val="001D104A"/>
    <w:rsid w:val="001D1D48"/>
    <w:rsid w:val="001E2F96"/>
    <w:rsid w:val="001F2917"/>
    <w:rsid w:val="00227784"/>
    <w:rsid w:val="0023705D"/>
    <w:rsid w:val="00250A31"/>
    <w:rsid w:val="002510FE"/>
    <w:rsid w:val="00251C13"/>
    <w:rsid w:val="00261831"/>
    <w:rsid w:val="00261EAB"/>
    <w:rsid w:val="002922D0"/>
    <w:rsid w:val="002A7B98"/>
    <w:rsid w:val="002B4711"/>
    <w:rsid w:val="002D2FA1"/>
    <w:rsid w:val="0033793D"/>
    <w:rsid w:val="00340B03"/>
    <w:rsid w:val="003501D9"/>
    <w:rsid w:val="0035480F"/>
    <w:rsid w:val="003605D9"/>
    <w:rsid w:val="003710A4"/>
    <w:rsid w:val="00380AE7"/>
    <w:rsid w:val="00391ECF"/>
    <w:rsid w:val="003A2E93"/>
    <w:rsid w:val="003A6943"/>
    <w:rsid w:val="003B1DA9"/>
    <w:rsid w:val="003B6721"/>
    <w:rsid w:val="003D7296"/>
    <w:rsid w:val="003F5D8C"/>
    <w:rsid w:val="00410BA2"/>
    <w:rsid w:val="00434074"/>
    <w:rsid w:val="00463C3B"/>
    <w:rsid w:val="0046498D"/>
    <w:rsid w:val="004937AE"/>
    <w:rsid w:val="004A62AB"/>
    <w:rsid w:val="004B3204"/>
    <w:rsid w:val="004D16A3"/>
    <w:rsid w:val="004E2970"/>
    <w:rsid w:val="004E4AA9"/>
    <w:rsid w:val="005026DD"/>
    <w:rsid w:val="00513EFC"/>
    <w:rsid w:val="0052113B"/>
    <w:rsid w:val="005311CA"/>
    <w:rsid w:val="00535476"/>
    <w:rsid w:val="00564951"/>
    <w:rsid w:val="00573BF9"/>
    <w:rsid w:val="00581CC7"/>
    <w:rsid w:val="00581F10"/>
    <w:rsid w:val="0058566C"/>
    <w:rsid w:val="005A4A49"/>
    <w:rsid w:val="005B13C9"/>
    <w:rsid w:val="005B1D68"/>
    <w:rsid w:val="005B64CE"/>
    <w:rsid w:val="005C0A8B"/>
    <w:rsid w:val="005C71B0"/>
    <w:rsid w:val="005D3251"/>
    <w:rsid w:val="005E1173"/>
    <w:rsid w:val="005F2277"/>
    <w:rsid w:val="00606C14"/>
    <w:rsid w:val="00611924"/>
    <w:rsid w:val="00611B37"/>
    <w:rsid w:val="0062245E"/>
    <w:rsid w:val="006252B4"/>
    <w:rsid w:val="00646BA2"/>
    <w:rsid w:val="00655DEA"/>
    <w:rsid w:val="00675EA0"/>
    <w:rsid w:val="006925F0"/>
    <w:rsid w:val="006A1045"/>
    <w:rsid w:val="006B26ED"/>
    <w:rsid w:val="006C08A0"/>
    <w:rsid w:val="006C47D8"/>
    <w:rsid w:val="006D0CF0"/>
    <w:rsid w:val="006D2D08"/>
    <w:rsid w:val="006F26A2"/>
    <w:rsid w:val="006F3D27"/>
    <w:rsid w:val="0070237E"/>
    <w:rsid w:val="0072123C"/>
    <w:rsid w:val="00725803"/>
    <w:rsid w:val="00725CB5"/>
    <w:rsid w:val="007307A3"/>
    <w:rsid w:val="0073773C"/>
    <w:rsid w:val="00737859"/>
    <w:rsid w:val="00752315"/>
    <w:rsid w:val="00754B00"/>
    <w:rsid w:val="0075734F"/>
    <w:rsid w:val="007632A0"/>
    <w:rsid w:val="00776C88"/>
    <w:rsid w:val="007810E1"/>
    <w:rsid w:val="00786B23"/>
    <w:rsid w:val="007A1380"/>
    <w:rsid w:val="007C211F"/>
    <w:rsid w:val="007C26CB"/>
    <w:rsid w:val="007C605B"/>
    <w:rsid w:val="007D7616"/>
    <w:rsid w:val="007E1D7B"/>
    <w:rsid w:val="007F3012"/>
    <w:rsid w:val="00857E6B"/>
    <w:rsid w:val="00871BE9"/>
    <w:rsid w:val="008968C4"/>
    <w:rsid w:val="008A729A"/>
    <w:rsid w:val="008C23CD"/>
    <w:rsid w:val="008D31BD"/>
    <w:rsid w:val="008D7C1C"/>
    <w:rsid w:val="008F5460"/>
    <w:rsid w:val="00905CAA"/>
    <w:rsid w:val="0092291B"/>
    <w:rsid w:val="00932D92"/>
    <w:rsid w:val="009351F7"/>
    <w:rsid w:val="0095272C"/>
    <w:rsid w:val="00963EB2"/>
    <w:rsid w:val="00972024"/>
    <w:rsid w:val="009A08CB"/>
    <w:rsid w:val="009A3EC7"/>
    <w:rsid w:val="009C0A66"/>
    <w:rsid w:val="009D1195"/>
    <w:rsid w:val="009E065F"/>
    <w:rsid w:val="009F04D2"/>
    <w:rsid w:val="009F2BA7"/>
    <w:rsid w:val="009F6DA0"/>
    <w:rsid w:val="00A01182"/>
    <w:rsid w:val="00A039F0"/>
    <w:rsid w:val="00A06309"/>
    <w:rsid w:val="00A2056E"/>
    <w:rsid w:val="00A36FC2"/>
    <w:rsid w:val="00A73DB4"/>
    <w:rsid w:val="00AA6423"/>
    <w:rsid w:val="00AD13CB"/>
    <w:rsid w:val="00AD3FD8"/>
    <w:rsid w:val="00AE2ACF"/>
    <w:rsid w:val="00B0101B"/>
    <w:rsid w:val="00B1024E"/>
    <w:rsid w:val="00B278ED"/>
    <w:rsid w:val="00B370A8"/>
    <w:rsid w:val="00B55502"/>
    <w:rsid w:val="00B70E63"/>
    <w:rsid w:val="00BA22CA"/>
    <w:rsid w:val="00BA2547"/>
    <w:rsid w:val="00BA2A49"/>
    <w:rsid w:val="00BA7B8F"/>
    <w:rsid w:val="00BC6F36"/>
    <w:rsid w:val="00BC7376"/>
    <w:rsid w:val="00BD669A"/>
    <w:rsid w:val="00BE61F8"/>
    <w:rsid w:val="00C03640"/>
    <w:rsid w:val="00C13F2B"/>
    <w:rsid w:val="00C142D0"/>
    <w:rsid w:val="00C3058C"/>
    <w:rsid w:val="00C349A6"/>
    <w:rsid w:val="00C43D65"/>
    <w:rsid w:val="00C45153"/>
    <w:rsid w:val="00C84833"/>
    <w:rsid w:val="00C9044F"/>
    <w:rsid w:val="00C9130A"/>
    <w:rsid w:val="00C9378F"/>
    <w:rsid w:val="00CA16C0"/>
    <w:rsid w:val="00CA19C2"/>
    <w:rsid w:val="00CA3121"/>
    <w:rsid w:val="00CA6C96"/>
    <w:rsid w:val="00CE1BFE"/>
    <w:rsid w:val="00D001F7"/>
    <w:rsid w:val="00D00314"/>
    <w:rsid w:val="00D05ABE"/>
    <w:rsid w:val="00D10249"/>
    <w:rsid w:val="00D2420D"/>
    <w:rsid w:val="00D30382"/>
    <w:rsid w:val="00D413F9"/>
    <w:rsid w:val="00D44E50"/>
    <w:rsid w:val="00D53140"/>
    <w:rsid w:val="00D607CF"/>
    <w:rsid w:val="00D632B9"/>
    <w:rsid w:val="00D70294"/>
    <w:rsid w:val="00D90060"/>
    <w:rsid w:val="00D92B95"/>
    <w:rsid w:val="00DC0481"/>
    <w:rsid w:val="00DC4C02"/>
    <w:rsid w:val="00DC6B2F"/>
    <w:rsid w:val="00DE4A17"/>
    <w:rsid w:val="00DE697C"/>
    <w:rsid w:val="00DE7BC7"/>
    <w:rsid w:val="00E03660"/>
    <w:rsid w:val="00E03F71"/>
    <w:rsid w:val="00E05DC8"/>
    <w:rsid w:val="00E154B5"/>
    <w:rsid w:val="00E22CD7"/>
    <w:rsid w:val="00E232F0"/>
    <w:rsid w:val="00E52791"/>
    <w:rsid w:val="00E52AFF"/>
    <w:rsid w:val="00E64EC1"/>
    <w:rsid w:val="00E83195"/>
    <w:rsid w:val="00E974B7"/>
    <w:rsid w:val="00EC4846"/>
    <w:rsid w:val="00EF4BBA"/>
    <w:rsid w:val="00F00A4F"/>
    <w:rsid w:val="00F31BD6"/>
    <w:rsid w:val="00F33CD8"/>
    <w:rsid w:val="00F439C9"/>
    <w:rsid w:val="00F60DE8"/>
    <w:rsid w:val="00F61963"/>
    <w:rsid w:val="00F9176E"/>
    <w:rsid w:val="00FA08FF"/>
    <w:rsid w:val="00FA0B5F"/>
    <w:rsid w:val="00FD1DE2"/>
    <w:rsid w:val="00FD733A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AE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1">
    <w:name w:val="Grid Table 1 Light –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urful1">
    <w:name w:val="Grid Table 6 Colou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urfulAccent21">
    <w:name w:val="Grid Table 6 Colourful –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urfulAccent31">
    <w:name w:val="Grid Table 6 Colourful –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urfulAccent41">
    <w:name w:val="Grid Table 6 Colourful –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urfulAccent61">
    <w:name w:val="Grid Table 6 Colourful –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urful1">
    <w:name w:val="Grid Table 7 Colou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urfulAccent11">
    <w:name w:val="Grid Table 7 Colourful –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urfulAccent21">
    <w:name w:val="Grid Table 7 Colourful –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urfulAccent31">
    <w:name w:val="Grid Table 7 Colourful –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urfulAccent41">
    <w:name w:val="Grid Table 7 Colourful –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urfulAccent51">
    <w:name w:val="Grid Table 7 Colourful –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urfulAccent61">
    <w:name w:val="Grid Table 7 Colourful –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urful1">
    <w:name w:val="List Table 6 Colou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urfulAccent11">
    <w:name w:val="List Table 6 Colourful –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urfulAccent21">
    <w:name w:val="List Table 6 Colourful –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urfulAccent31">
    <w:name w:val="List Table 6 Colourful –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urfulAccent41">
    <w:name w:val="List Table 6 Colourful –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urfulAccent51">
    <w:name w:val="List Table 6 Colourful –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urfulAccent61">
    <w:name w:val="List Table 6 Colourful –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urful1">
    <w:name w:val="List Table 7 Colou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11">
    <w:name w:val="List Table 7 Colourful –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21">
    <w:name w:val="List Table 7 Colourful –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31">
    <w:name w:val="List Table 7 Colourful –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41">
    <w:name w:val="List Table 7 Colourful –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51">
    <w:name w:val="List Table 7 Colourful –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61">
    <w:name w:val="List Table 7 Colourful –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F9176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A16C0"/>
    <w:pPr>
      <w:widowControl w:val="0"/>
      <w:autoSpaceDE w:val="0"/>
      <w:autoSpaceDN w:val="0"/>
      <w:spacing w:after="0"/>
    </w:pPr>
    <w:rPr>
      <w:rFonts w:ascii="Candara" w:eastAsia="Candara" w:hAnsi="Candara" w:cs="Candar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yedmahaboob0708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ya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3A1E62D370499698D92AEED7030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71318-F005-4334-81CA-BADD4F91E170}"/>
      </w:docPartPr>
      <w:docPartBody>
        <w:p w:rsidR="0007612B" w:rsidRDefault="00566AD4">
          <w:pPr>
            <w:pStyle w:val="6A3A1E62D370499698D92AEED7030FD9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AD4"/>
    <w:rsid w:val="00001370"/>
    <w:rsid w:val="0002793F"/>
    <w:rsid w:val="0007612B"/>
    <w:rsid w:val="00114558"/>
    <w:rsid w:val="00167349"/>
    <w:rsid w:val="0017500F"/>
    <w:rsid w:val="004622F8"/>
    <w:rsid w:val="005623E3"/>
    <w:rsid w:val="00566AD4"/>
    <w:rsid w:val="00576627"/>
    <w:rsid w:val="00653976"/>
    <w:rsid w:val="006A4B0F"/>
    <w:rsid w:val="006C41F0"/>
    <w:rsid w:val="007A004A"/>
    <w:rsid w:val="007E487D"/>
    <w:rsid w:val="008564F3"/>
    <w:rsid w:val="00860C48"/>
    <w:rsid w:val="008C12D2"/>
    <w:rsid w:val="00943542"/>
    <w:rsid w:val="00CA005B"/>
    <w:rsid w:val="00CC08AE"/>
    <w:rsid w:val="00CC252E"/>
    <w:rsid w:val="00D00D4E"/>
    <w:rsid w:val="00E74319"/>
    <w:rsid w:val="00E8411A"/>
    <w:rsid w:val="00EE27B9"/>
    <w:rsid w:val="00F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3A1E62D370499698D92AEED7030FD9">
    <w:name w:val="6A3A1E62D370499698D92AEED7030F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2269D22-800C-4F01-AB4B-D59DFB9549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2022-07-25T17:21:00Z</dcterms:created>
  <dcterms:modified xsi:type="dcterms:W3CDTF">2022-08-26T04:26:00Z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DocHome">
    <vt:i4>1046673116</vt:i4>
  </property>
</Properties>
</file>